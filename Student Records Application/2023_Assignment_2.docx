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0CC3250E" w14:textId="77777777" w:rsidTr="00586FBA">
        <w:trPr>
          <w:trHeight w:val="1152"/>
        </w:trPr>
        <w:tc>
          <w:tcPr>
            <w:tcW w:w="10080" w:type="dxa"/>
            <w:gridSpan w:val="3"/>
            <w:vAlign w:val="center"/>
          </w:tcPr>
          <w:bookmarkStart w:id="0" w:name="_Toc800529"/>
          <w:p w14:paraId="7D2197A2" w14:textId="77777777" w:rsidR="005854DB" w:rsidRPr="005854DB" w:rsidRDefault="00000000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9B4702828CFC44E588D4FE6890F2B7D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002243">
                  <w:t>COMP7013 OOP</w:t>
                </w:r>
              </w:sdtContent>
            </w:sdt>
          </w:p>
        </w:tc>
      </w:tr>
      <w:tr w:rsidR="005854DB" w:rsidRPr="0092125E" w14:paraId="3384B517" w14:textId="77777777" w:rsidTr="00586FBA">
        <w:trPr>
          <w:trHeight w:val="144"/>
        </w:trPr>
        <w:tc>
          <w:tcPr>
            <w:tcW w:w="1552" w:type="dxa"/>
            <w:shd w:val="clear" w:color="auto" w:fill="auto"/>
          </w:tcPr>
          <w:p w14:paraId="35713FA9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374" w:type="dxa"/>
            <w:shd w:val="clear" w:color="auto" w:fill="F0CDA1" w:themeFill="accent1"/>
            <w:vAlign w:val="center"/>
          </w:tcPr>
          <w:p w14:paraId="54A40B5D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3454C7E0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537704B2" w14:textId="77777777" w:rsidTr="00586FBA">
        <w:trPr>
          <w:trHeight w:val="1332"/>
        </w:trPr>
        <w:tc>
          <w:tcPr>
            <w:tcW w:w="1008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2A09388AC95B40C4A1F6094B7414243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05240F99" w14:textId="5D60A404" w:rsidR="005854DB" w:rsidRPr="005854DB" w:rsidRDefault="00701417" w:rsidP="005854DB">
                <w:pPr>
                  <w:pStyle w:val="Subtitle"/>
                </w:pPr>
                <w:r>
                  <w:t>Final Project 4</w:t>
                </w:r>
                <w:r w:rsidR="00002243">
                  <w:t>0%</w:t>
                </w:r>
              </w:p>
            </w:sdtContent>
          </w:sdt>
        </w:tc>
      </w:tr>
      <w:bookmarkEnd w:id="0"/>
    </w:tbl>
    <w:p w14:paraId="1334E211" w14:textId="77777777" w:rsidR="00C670DF" w:rsidRDefault="00C670DF" w:rsidP="00586FBA">
      <w:pPr>
        <w:spacing w:line="240" w:lineRule="auto"/>
        <w:rPr>
          <w:rStyle w:val="Heading1Char"/>
          <w:lang w:val="en-IE" w:eastAsia="en-IE"/>
        </w:rPr>
      </w:pPr>
    </w:p>
    <w:p w14:paraId="4B635378" w14:textId="6B2F5DF8" w:rsidR="00C670DF" w:rsidRDefault="00586FBA" w:rsidP="00586FBA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586FBA">
        <w:rPr>
          <w:rStyle w:val="Heading1Char"/>
          <w:lang w:val="en-IE" w:eastAsia="en-IE"/>
        </w:rPr>
        <w:t>Submission details</w:t>
      </w:r>
      <w:r w:rsidRPr="00586FBA">
        <w:rPr>
          <w:rStyle w:val="Heading1Char"/>
          <w:lang w:val="en-IE" w:eastAsia="en-IE"/>
        </w:rPr>
        <w:br/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This project is due on the </w:t>
      </w:r>
      <w:r w:rsidR="00701417" w:rsidRPr="00C670DF">
        <w:rPr>
          <w:rFonts w:ascii="Arial" w:eastAsia="Times New Roman" w:hAnsi="Arial" w:cs="Arial"/>
          <w:b/>
          <w:bCs/>
          <w:color w:val="auto"/>
          <w:sz w:val="27"/>
          <w:szCs w:val="27"/>
          <w:lang w:val="en-IE" w:eastAsia="en-IE"/>
        </w:rPr>
        <w:t>28</w:t>
      </w:r>
      <w:r w:rsidRPr="00C670DF">
        <w:rPr>
          <w:rFonts w:ascii="Arial" w:eastAsia="Times New Roman" w:hAnsi="Arial" w:cs="Arial"/>
          <w:b/>
          <w:bCs/>
          <w:color w:val="auto"/>
          <w:sz w:val="18"/>
          <w:szCs w:val="18"/>
          <w:lang w:val="en-IE" w:eastAsia="en-IE"/>
        </w:rPr>
        <w:t xml:space="preserve">th </w:t>
      </w:r>
      <w:r w:rsidRPr="00C670DF">
        <w:rPr>
          <w:rFonts w:ascii="Arial" w:eastAsia="Times New Roman" w:hAnsi="Arial" w:cs="Arial"/>
          <w:b/>
          <w:bCs/>
          <w:color w:val="auto"/>
          <w:sz w:val="27"/>
          <w:szCs w:val="27"/>
          <w:lang w:val="en-IE" w:eastAsia="en-IE"/>
        </w:rPr>
        <w:t xml:space="preserve">of </w:t>
      </w:r>
      <w:r w:rsidR="00701417" w:rsidRPr="00C670DF">
        <w:rPr>
          <w:rFonts w:ascii="Arial" w:eastAsia="Times New Roman" w:hAnsi="Arial" w:cs="Arial"/>
          <w:b/>
          <w:bCs/>
          <w:color w:val="auto"/>
          <w:sz w:val="27"/>
          <w:szCs w:val="27"/>
          <w:lang w:val="en-IE" w:eastAsia="en-IE"/>
        </w:rPr>
        <w:t xml:space="preserve">April </w:t>
      </w:r>
      <w:r w:rsidRPr="00C670DF">
        <w:rPr>
          <w:rFonts w:ascii="Arial" w:eastAsia="Times New Roman" w:hAnsi="Arial" w:cs="Arial"/>
          <w:b/>
          <w:bCs/>
          <w:color w:val="auto"/>
          <w:sz w:val="27"/>
          <w:szCs w:val="27"/>
          <w:lang w:val="en-IE" w:eastAsia="en-IE"/>
        </w:rPr>
        <w:t>202</w:t>
      </w:r>
      <w:r w:rsidR="00701417" w:rsidRPr="00C670DF">
        <w:rPr>
          <w:rFonts w:ascii="Arial" w:eastAsia="Times New Roman" w:hAnsi="Arial" w:cs="Arial"/>
          <w:b/>
          <w:bCs/>
          <w:color w:val="auto"/>
          <w:sz w:val="27"/>
          <w:szCs w:val="27"/>
          <w:lang w:val="en-IE" w:eastAsia="en-IE"/>
        </w:rPr>
        <w:t>3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at 23:59.</w:t>
      </w:r>
      <w:r w:rsid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Late s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ubmissions after that date will incur penalties</w:t>
      </w:r>
    </w:p>
    <w:p w14:paraId="139F790B" w14:textId="77777777" w:rsidR="00C670DF" w:rsidRDefault="00586FBA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10% deduction for submissions less than 1 week late</w:t>
      </w:r>
    </w:p>
    <w:p w14:paraId="335F5E50" w14:textId="77777777" w:rsidR="00C670DF" w:rsidRDefault="00586FBA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20% deduction for submissions less than 2 weeks late</w:t>
      </w:r>
    </w:p>
    <w:p w14:paraId="27AA4828" w14:textId="77777777" w:rsidR="00C74BB8" w:rsidRPr="00C74BB8" w:rsidRDefault="00586FBA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No submissions will be accepted after the </w:t>
      </w:r>
      <w:r w:rsidR="00C670DF"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12</w:t>
      </w:r>
      <w:r w:rsidRPr="00C670DF">
        <w:rPr>
          <w:rFonts w:ascii="Arial" w:eastAsia="Times New Roman" w:hAnsi="Arial" w:cs="Arial"/>
          <w:color w:val="auto"/>
          <w:sz w:val="18"/>
          <w:szCs w:val="18"/>
          <w:lang w:val="en-IE" w:eastAsia="en-IE"/>
        </w:rPr>
        <w:t xml:space="preserve">th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May</w:t>
      </w:r>
    </w:p>
    <w:p w14:paraId="707A6C90" w14:textId="4A9EF641" w:rsidR="00C670DF" w:rsidRPr="00C74BB8" w:rsidRDefault="00586FBA" w:rsidP="00C74BB8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C74BB8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Submissions must be uploaded to Canvas via the associated Canvas Assignment.</w:t>
      </w:r>
      <w:r w:rsidR="00C670DF" w:rsidRPr="00C74BB8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Please create </w:t>
      </w:r>
      <w:r w:rsidR="00C670DF" w:rsidRPr="00C74BB8">
        <w:rPr>
          <w:rFonts w:ascii="Arial" w:eastAsia="Times New Roman" w:hAnsi="Arial" w:cs="Arial"/>
          <w:b/>
          <w:bCs/>
          <w:color w:val="auto"/>
          <w:sz w:val="27"/>
          <w:szCs w:val="27"/>
          <w:u w:val="single"/>
          <w:lang w:val="en-IE" w:eastAsia="en-IE"/>
        </w:rPr>
        <w:t>a single ZIP file</w:t>
      </w:r>
      <w:r w:rsidR="00C670DF" w:rsidRPr="00C74BB8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containing</w:t>
      </w:r>
    </w:p>
    <w:p w14:paraId="24462882" w14:textId="629C0D8A" w:rsidR="00C670DF" w:rsidRDefault="00C670DF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All code, database, and other files that you developed</w:t>
      </w:r>
    </w:p>
    <w:p w14:paraId="17C05462" w14:textId="6FB26CBD" w:rsidR="00C670DF" w:rsidRDefault="00C670DF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All compiled binaries and </w:t>
      </w:r>
      <w:r w:rsidR="00AF1D29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the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JavaDoc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</w:t>
      </w:r>
      <w:r w:rsidR="00AF1D29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generated documentation</w:t>
      </w:r>
    </w:p>
    <w:p w14:paraId="693D87F2" w14:textId="54E85FA3" w:rsidR="009A4351" w:rsidRDefault="009A4351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 report on the Unit testing that you carried out as well as on the evaluation of the memory leak (see below)</w:t>
      </w:r>
      <w:r w:rsidR="003203C3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in a Word or PDF file</w:t>
      </w:r>
    </w:p>
    <w:p w14:paraId="51031277" w14:textId="66BA40D5" w:rsidR="00C670DF" w:rsidRPr="00C670DF" w:rsidRDefault="00C670DF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 screen recording showing the 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GUI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functionality of 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your application</w:t>
      </w:r>
    </w:p>
    <w:p w14:paraId="2815C02F" w14:textId="214B58D8" w:rsidR="00701417" w:rsidRPr="00C670DF" w:rsidRDefault="00586FBA" w:rsidP="00C670DF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My advice to you is to utilize the code that you created in your Practical</w:t>
      </w:r>
      <w:r w:rsidR="00701417"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Assessments as a</w:t>
      </w:r>
      <w:r w:rsidR="00701417" w:rsidRPr="00C670DF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t xml:space="preserve">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starting point for your Project.</w:t>
      </w:r>
      <w:r w:rsid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Please ensure that the code you submit is clean and well documented. If classes,</w:t>
      </w:r>
      <w:r w:rsidR="00701417" w:rsidRPr="00C670DF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t xml:space="preserve">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methods, or attributes have become obsolete in your updated project then they should be</w:t>
      </w:r>
      <w:r w:rsidR="00701417" w:rsidRPr="00C670DF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t xml:space="preserve"> </w:t>
      </w:r>
      <w:r w:rsidRPr="00C670DF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removed.</w:t>
      </w:r>
    </w:p>
    <w:p w14:paraId="54D7F9B0" w14:textId="1FCDB775" w:rsidR="009A4351" w:rsidRDefault="00586FBA" w:rsidP="009A4351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</w:pPr>
      <w:r w:rsidRPr="00586FBA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br/>
      </w:r>
      <w:r w:rsidRPr="00586FBA">
        <w:rPr>
          <w:rStyle w:val="Heading1Char"/>
          <w:lang w:val="en-IE" w:eastAsia="en-IE"/>
        </w:rPr>
        <w:t>Project outline – student records GUI</w:t>
      </w:r>
      <w:r w:rsidRPr="00586FBA">
        <w:rPr>
          <w:rStyle w:val="Heading1Char"/>
          <w:lang w:val="en-IE" w:eastAsia="en-IE"/>
        </w:rPr>
        <w:br/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 want you to develop an application that stores student records at MTU; the records consist of</w:t>
      </w:r>
      <w:r w:rsidR="00701417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t xml:space="preserve"> 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information about each student and information about the modules they have completed 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including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the</w:t>
      </w:r>
      <w:r w:rsidR="00701417"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t xml:space="preserve"> 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grades they 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achieved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. This will allow the university to stay informed about student performance.</w:t>
      </w:r>
    </w:p>
    <w:p w14:paraId="04C47307" w14:textId="33BF3033" w:rsidR="009A4351" w:rsidRDefault="009A4351" w:rsidP="009A4351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All persistent data should be stored in an </w:t>
      </w:r>
      <w:r w:rsidR="00440A9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JDBC compliant Database (MySQL,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SQLite</w:t>
      </w:r>
      <w:r w:rsidR="0002377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(</w:t>
      </w:r>
      <w:hyperlink r:id="rId11" w:history="1">
        <w:r w:rsidR="0002377A" w:rsidRPr="00CD1B32">
          <w:rPr>
            <w:rStyle w:val="Hyperlink"/>
            <w:rFonts w:ascii="Arial" w:eastAsia="Times New Roman" w:hAnsi="Arial" w:cs="Arial"/>
            <w:sz w:val="27"/>
            <w:szCs w:val="27"/>
            <w:lang w:val="en-IE" w:eastAsia="en-IE"/>
          </w:rPr>
          <w:t>https://github.com/xerial/sqlite-jdbc</w:t>
        </w:r>
      </w:hyperlink>
      <w:r w:rsidR="0002377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)</w:t>
      </w:r>
      <w:r w:rsidR="00440A9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)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(not an ArrayList), and you should use </w:t>
      </w:r>
      <w:r w:rsidR="00586FBA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JavaFX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to develop a </w:t>
      </w:r>
      <w:r w:rsidR="00586FBA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desktop application with a GUI (do not use Scene Builder).</w:t>
      </w:r>
    </w:p>
    <w:p w14:paraId="734C0661" w14:textId="426DBBF8" w:rsidR="00F05A9E" w:rsidRDefault="00F05A9E">
      <w:pPr>
        <w:spacing w:before="0" w:after="160" w:line="259" w:lineRule="auto"/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  <w:br w:type="page"/>
      </w:r>
    </w:p>
    <w:p w14:paraId="0B1C85E2" w14:textId="1607EEE6" w:rsidR="009A4351" w:rsidRDefault="00586FBA" w:rsidP="00586FBA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586FBA">
        <w:rPr>
          <w:rStyle w:val="Heading1Char"/>
          <w:lang w:val="en-IE" w:eastAsia="en-IE"/>
        </w:rPr>
        <w:lastRenderedPageBreak/>
        <w:t>Project requirements</w:t>
      </w:r>
      <w:r w:rsidRPr="00586FBA">
        <w:rPr>
          <w:rStyle w:val="Heading1Char"/>
          <w:lang w:val="en-IE" w:eastAsia="en-IE"/>
        </w:rPr>
        <w:br/>
      </w:r>
      <w:r w:rsidR="001A6B9B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The desktop GUI should support the following basic functions</w:t>
      </w:r>
      <w:r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:</w:t>
      </w:r>
    </w:p>
    <w:p w14:paraId="79419AE7" w14:textId="7516DF89" w:rsidR="009A4351" w:rsidRDefault="001A6B9B" w:rsidP="00066A03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dd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/remove s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tudent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to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/from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the database</w:t>
      </w:r>
      <w:r w:rsid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(e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ach student should have</w:t>
      </w:r>
      <w:r w:rsidR="009A4351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at least n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ame, ID,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d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ate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of b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irth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, and their current semester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as </w:t>
      </w:r>
      <w:r w:rsidR="009A4351" w:rsidRPr="00586FB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attributes</w:t>
      </w:r>
      <w:r w:rsid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)</w:t>
      </w:r>
    </w:p>
    <w:p w14:paraId="73062566" w14:textId="28517D5D" w:rsidR="001A6B9B" w:rsidRDefault="001A6B9B" w:rsidP="00066A03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Add/remove modules to/from the database (each module should at least have name, code, and semester as attributes)</w:t>
      </w:r>
    </w:p>
    <w:p w14:paraId="0D924284" w14:textId="0465EC6C" w:rsidR="001A6B9B" w:rsidRDefault="001A6B9B" w:rsidP="00066A03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Enter/modify/delete student grades (each student should have grades for all modules completed until their current semester; grades can be a percentage, or NP if the module was not completed)</w:t>
      </w:r>
    </w:p>
    <w:p w14:paraId="0A258907" w14:textId="7C479BC3" w:rsidR="0002377A" w:rsidRDefault="001A6B9B" w:rsidP="00066A03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Search for students in the database </w:t>
      </w:r>
      <w:r w:rsidR="0002377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to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display </w:t>
      </w:r>
      <w:r w:rsidR="0002377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their information and the modules they passed (&gt;=40%)</w:t>
      </w:r>
      <w:r w:rsidR="00C74BB8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.</w:t>
      </w:r>
    </w:p>
    <w:p w14:paraId="622F83C5" w14:textId="77777777" w:rsidR="00C74BB8" w:rsidRPr="00C74BB8" w:rsidRDefault="00C74BB8" w:rsidP="00C74BB8">
      <w:pPr>
        <w:pStyle w:val="ListParagraph"/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</w:p>
    <w:p w14:paraId="67D9B667" w14:textId="77777777" w:rsidR="00730B72" w:rsidRDefault="00AF1D29" w:rsidP="00730B72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In addition to the basic functionality</w:t>
      </w:r>
      <w:r w:rsid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:</w:t>
      </w:r>
    </w:p>
    <w:p w14:paraId="2939274D" w14:textId="3A212018" w:rsidR="00730B72" w:rsidRDefault="00730B72" w:rsidP="00066A03">
      <w:pPr>
        <w:pStyle w:val="ListParagraph"/>
        <w:numPr>
          <w:ilvl w:val="0"/>
          <w:numId w:val="9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Implement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an extra Button in your GUI to </w:t>
      </w:r>
      <w:r w:rsidR="00E72CA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simulate a memory leak by creating new Student objects (in Heap space) in an infinite loop until the application runs out of memory.</w:t>
      </w:r>
      <w:r w:rsidR="00E72CA2" w:rsidRPr="00E72CA2">
        <w:t xml:space="preserve"> </w:t>
      </w:r>
      <w:r w:rsidR="00E72CA2" w:rsidRPr="00E72CA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Note how long it took and the memory at the point of exception. Set the VM size to half of normal then use the same button and observe what happens/how long it takes to get the out of memory exception. Attach a </w:t>
      </w:r>
      <w:r w:rsidR="003203C3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Word or PDF </w:t>
      </w:r>
      <w:r w:rsidR="00E72CA2" w:rsidRPr="00E72CA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document which shows your analysis of this memory leak and explain in your own words what is happening.</w:t>
      </w:r>
    </w:p>
    <w:p w14:paraId="4ECA0840" w14:textId="77777777" w:rsidR="00730B72" w:rsidRDefault="00730B72" w:rsidP="00AF1D29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</w:p>
    <w:p w14:paraId="3280556C" w14:textId="412642A0" w:rsidR="00C74BB8" w:rsidRDefault="00C74BB8" w:rsidP="00C74BB8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Your </w:t>
      </w:r>
      <w:r w:rsidR="003203C3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solution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should:</w:t>
      </w:r>
    </w:p>
    <w:p w14:paraId="0059F05F" w14:textId="77777777" w:rsidR="00C74BB8" w:rsidRPr="0002377A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</w:pPr>
      <w:r w:rsidRPr="0002377A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Apply OOP principles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and implement a clear package structure </w:t>
      </w:r>
    </w:p>
    <w:p w14:paraId="156721B7" w14:textId="77777777" w:rsidR="00C74BB8" w:rsidRPr="00C74BB8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Implement appropriate design patterns, in particular MVC, where applicable</w:t>
      </w:r>
    </w:p>
    <w:p w14:paraId="30851B9C" w14:textId="77777777" w:rsidR="00C74BB8" w:rsidRPr="00AF1D29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Use the JDBC API to access the SQLite database</w:t>
      </w:r>
    </w:p>
    <w:p w14:paraId="7D81055E" w14:textId="1314CCD0" w:rsidR="00C74BB8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Include JavaDoc documentation and Unit test documentation for all classes</w:t>
      </w:r>
    </w:p>
    <w:p w14:paraId="59B7E76D" w14:textId="77777777" w:rsidR="00C74BB8" w:rsidRPr="00730B72" w:rsidRDefault="00C74BB8" w:rsidP="00C74BB8">
      <w:pPr>
        <w:spacing w:line="240" w:lineRule="auto"/>
        <w:ind w:left="360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</w:p>
    <w:p w14:paraId="7F36193C" w14:textId="6DF06F8A" w:rsidR="00C74BB8" w:rsidRPr="00730B72" w:rsidRDefault="00C74BB8" w:rsidP="00C74BB8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Also make sure that</w:t>
      </w:r>
      <w:r w:rsidR="003203C3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:</w:t>
      </w:r>
    </w:p>
    <w:p w14:paraId="59730E6D" w14:textId="77777777" w:rsidR="00C74BB8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appropriate objects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are used in your code (</w:t>
      </w: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not just String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)</w:t>
      </w: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to represent attributes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(e.g. dates) and validate user inputs accordingly</w:t>
      </w:r>
    </w:p>
    <w:p w14:paraId="2DFD60B6" w14:textId="77777777" w:rsidR="00C74BB8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the database is always kept updated and synchronised with the desktop application</w:t>
      </w:r>
    </w:p>
    <w:p w14:paraId="6C73FC48" w14:textId="77777777" w:rsidR="00C74BB8" w:rsidRPr="00AF1D29" w:rsidRDefault="00C74BB8" w:rsidP="00066A03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queries to access the underlying database do not retrieve any unnecessary information (e.g. modules not passed for the student search)</w:t>
      </w:r>
    </w:p>
    <w:p w14:paraId="37BE5C55" w14:textId="06411A78" w:rsidR="00F05A9E" w:rsidRPr="00F05A9E" w:rsidRDefault="00C74BB8" w:rsidP="00F05A9E">
      <w:pPr>
        <w:pStyle w:val="ListParagraph"/>
        <w:numPr>
          <w:ilvl w:val="0"/>
          <w:numId w:val="8"/>
        </w:num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when deleting </w:t>
      </w:r>
      <w:r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>any record</w:t>
      </w:r>
      <w:r w:rsidRPr="00730B72"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  <w:t xml:space="preserve"> from that database, that all associated information is removed as well</w:t>
      </w:r>
    </w:p>
    <w:p w14:paraId="4BA87F04" w14:textId="18630E42" w:rsidR="00F05A9E" w:rsidRDefault="00BC425D" w:rsidP="00F05A9E">
      <w:pPr>
        <w:spacing w:line="240" w:lineRule="auto"/>
        <w:rPr>
          <w:rStyle w:val="Heading1Char"/>
          <w:lang w:val="en-IE" w:eastAsia="en-IE"/>
        </w:rPr>
      </w:pPr>
      <w:r>
        <w:rPr>
          <w:rStyle w:val="Heading1Char"/>
          <w:lang w:val="en-IE" w:eastAsia="en-IE"/>
        </w:rPr>
        <w:lastRenderedPageBreak/>
        <w:t>Evaluation criteria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6799"/>
        <w:gridCol w:w="993"/>
      </w:tblGrid>
      <w:tr w:rsidR="00F05A9E" w:rsidRPr="00F05A9E" w14:paraId="11076321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4F69157B" w14:textId="15E83239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Video included in submission</w:t>
            </w:r>
          </w:p>
        </w:tc>
        <w:tc>
          <w:tcPr>
            <w:tcW w:w="993" w:type="dxa"/>
            <w:noWrap/>
            <w:hideMark/>
          </w:tcPr>
          <w:p w14:paraId="52D358ED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04784CC9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63729319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Overall code quality</w:t>
            </w:r>
          </w:p>
        </w:tc>
        <w:tc>
          <w:tcPr>
            <w:tcW w:w="993" w:type="dxa"/>
            <w:noWrap/>
            <w:hideMark/>
          </w:tcPr>
          <w:p w14:paraId="05D62C90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29A58E34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16265E8A" w14:textId="1637F74B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Project and package structure</w:t>
            </w:r>
          </w:p>
        </w:tc>
        <w:tc>
          <w:tcPr>
            <w:tcW w:w="993" w:type="dxa"/>
            <w:noWrap/>
            <w:hideMark/>
          </w:tcPr>
          <w:p w14:paraId="431221C0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4F244E35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4F4D375B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Appropriate GUI layout</w:t>
            </w:r>
          </w:p>
        </w:tc>
        <w:tc>
          <w:tcPr>
            <w:tcW w:w="993" w:type="dxa"/>
            <w:noWrap/>
            <w:hideMark/>
          </w:tcPr>
          <w:p w14:paraId="0E96ED8F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67D1759A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3ED91721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OOP principles</w:t>
            </w:r>
          </w:p>
        </w:tc>
        <w:tc>
          <w:tcPr>
            <w:tcW w:w="993" w:type="dxa"/>
            <w:noWrap/>
            <w:hideMark/>
          </w:tcPr>
          <w:p w14:paraId="199AEF0D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11E7C2FD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69997168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Use of design patterns</w:t>
            </w:r>
          </w:p>
        </w:tc>
        <w:tc>
          <w:tcPr>
            <w:tcW w:w="993" w:type="dxa"/>
            <w:noWrap/>
            <w:hideMark/>
          </w:tcPr>
          <w:p w14:paraId="341B2F06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57D9E01D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0330142B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Student class implementation</w:t>
            </w:r>
          </w:p>
        </w:tc>
        <w:tc>
          <w:tcPr>
            <w:tcW w:w="993" w:type="dxa"/>
            <w:noWrap/>
            <w:hideMark/>
          </w:tcPr>
          <w:p w14:paraId="60FCA885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777C77E2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5C77A4A8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Module class implementation</w:t>
            </w:r>
          </w:p>
        </w:tc>
        <w:tc>
          <w:tcPr>
            <w:tcW w:w="993" w:type="dxa"/>
            <w:noWrap/>
            <w:hideMark/>
          </w:tcPr>
          <w:p w14:paraId="3961C983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10E76F23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7D101C5F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Overall student/module/grade integration</w:t>
            </w:r>
          </w:p>
        </w:tc>
        <w:tc>
          <w:tcPr>
            <w:tcW w:w="993" w:type="dxa"/>
            <w:noWrap/>
            <w:hideMark/>
          </w:tcPr>
          <w:p w14:paraId="730138A8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1</w:t>
            </w:r>
          </w:p>
        </w:tc>
      </w:tr>
      <w:tr w:rsidR="00F05A9E" w:rsidRPr="00F05A9E" w14:paraId="39BB6D1E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199F3DB3" w14:textId="545C94EA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SQL setup and JDBC connection</w:t>
            </w:r>
          </w:p>
        </w:tc>
        <w:tc>
          <w:tcPr>
            <w:tcW w:w="993" w:type="dxa"/>
            <w:noWrap/>
            <w:hideMark/>
          </w:tcPr>
          <w:p w14:paraId="7EF28A95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0F8E8A4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6655DC75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Appropriate DB schema</w:t>
            </w:r>
          </w:p>
        </w:tc>
        <w:tc>
          <w:tcPr>
            <w:tcW w:w="993" w:type="dxa"/>
            <w:noWrap/>
            <w:hideMark/>
          </w:tcPr>
          <w:p w14:paraId="26CFE7B6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FE3411A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3801A5E8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Add student to DB</w:t>
            </w:r>
          </w:p>
        </w:tc>
        <w:tc>
          <w:tcPr>
            <w:tcW w:w="993" w:type="dxa"/>
            <w:noWrap/>
            <w:hideMark/>
          </w:tcPr>
          <w:p w14:paraId="06344FBA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44B96A1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6C455490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Remove student from DB</w:t>
            </w:r>
          </w:p>
        </w:tc>
        <w:tc>
          <w:tcPr>
            <w:tcW w:w="993" w:type="dxa"/>
            <w:noWrap/>
            <w:hideMark/>
          </w:tcPr>
          <w:p w14:paraId="1555B69E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3</w:t>
            </w:r>
          </w:p>
        </w:tc>
      </w:tr>
      <w:tr w:rsidR="00F05A9E" w:rsidRPr="00F05A9E" w14:paraId="4B7B1D36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32DE600D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Add module to DB</w:t>
            </w:r>
          </w:p>
        </w:tc>
        <w:tc>
          <w:tcPr>
            <w:tcW w:w="993" w:type="dxa"/>
            <w:noWrap/>
            <w:hideMark/>
          </w:tcPr>
          <w:p w14:paraId="12B1D668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ACF07B3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4D1C7AC1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Remove module from DB</w:t>
            </w:r>
          </w:p>
        </w:tc>
        <w:tc>
          <w:tcPr>
            <w:tcW w:w="993" w:type="dxa"/>
            <w:noWrap/>
            <w:hideMark/>
          </w:tcPr>
          <w:p w14:paraId="1E360E4B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3</w:t>
            </w:r>
          </w:p>
        </w:tc>
      </w:tr>
      <w:tr w:rsidR="00F05A9E" w:rsidRPr="00F05A9E" w14:paraId="7BDFE9B6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13671733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Manage grades in DB</w:t>
            </w:r>
          </w:p>
        </w:tc>
        <w:tc>
          <w:tcPr>
            <w:tcW w:w="993" w:type="dxa"/>
            <w:noWrap/>
            <w:hideMark/>
          </w:tcPr>
          <w:p w14:paraId="2EDD53AD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0501C0EB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5815F176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Search students in DB</w:t>
            </w:r>
          </w:p>
        </w:tc>
        <w:tc>
          <w:tcPr>
            <w:tcW w:w="993" w:type="dxa"/>
            <w:noWrap/>
            <w:hideMark/>
          </w:tcPr>
          <w:p w14:paraId="63D53291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3</w:t>
            </w:r>
          </w:p>
        </w:tc>
      </w:tr>
      <w:tr w:rsidR="00F05A9E" w:rsidRPr="00F05A9E" w14:paraId="53AFFF2C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2F529B7D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Unit tests</w:t>
            </w:r>
          </w:p>
        </w:tc>
        <w:tc>
          <w:tcPr>
            <w:tcW w:w="993" w:type="dxa"/>
            <w:noWrap/>
            <w:hideMark/>
          </w:tcPr>
          <w:p w14:paraId="031B91AB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76D7DC8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21DD21B7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Javadoc</w:t>
            </w:r>
          </w:p>
        </w:tc>
        <w:tc>
          <w:tcPr>
            <w:tcW w:w="993" w:type="dxa"/>
            <w:noWrap/>
            <w:hideMark/>
          </w:tcPr>
          <w:p w14:paraId="1587D7C6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77A8E4BB" w14:textId="77777777" w:rsidTr="00F05A9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5E7F13A2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Memory leak implementation</w:t>
            </w:r>
          </w:p>
        </w:tc>
        <w:tc>
          <w:tcPr>
            <w:tcW w:w="993" w:type="dxa"/>
            <w:noWrap/>
            <w:hideMark/>
          </w:tcPr>
          <w:p w14:paraId="1C72B57B" w14:textId="77777777" w:rsidR="00F05A9E" w:rsidRPr="00F05A9E" w:rsidRDefault="00F05A9E" w:rsidP="00F05A9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2</w:t>
            </w:r>
          </w:p>
        </w:tc>
      </w:tr>
      <w:tr w:rsidR="00F05A9E" w:rsidRPr="00F05A9E" w14:paraId="19E3B2FE" w14:textId="77777777" w:rsidTr="00F0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noWrap/>
            <w:hideMark/>
          </w:tcPr>
          <w:p w14:paraId="255BCADA" w14:textId="77777777" w:rsidR="00F05A9E" w:rsidRPr="00F05A9E" w:rsidRDefault="00F05A9E" w:rsidP="00F05A9E">
            <w:pPr>
              <w:spacing w:line="240" w:lineRule="auto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Memory leak evaluation</w:t>
            </w:r>
          </w:p>
        </w:tc>
        <w:tc>
          <w:tcPr>
            <w:tcW w:w="993" w:type="dxa"/>
            <w:noWrap/>
            <w:hideMark/>
          </w:tcPr>
          <w:p w14:paraId="5F13E922" w14:textId="77777777" w:rsidR="00F05A9E" w:rsidRPr="00F05A9E" w:rsidRDefault="00F05A9E" w:rsidP="00F05A9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</w:pPr>
            <w:r w:rsidRPr="00F05A9E">
              <w:rPr>
                <w:rFonts w:ascii="Arial" w:eastAsia="Times New Roman" w:hAnsi="Arial" w:cs="Arial"/>
                <w:color w:val="auto"/>
                <w:szCs w:val="24"/>
                <w:lang w:eastAsia="en-IE"/>
              </w:rPr>
              <w:t>3</w:t>
            </w:r>
          </w:p>
        </w:tc>
      </w:tr>
    </w:tbl>
    <w:p w14:paraId="7E175DCA" w14:textId="77777777" w:rsidR="00F05A9E" w:rsidRPr="00F05A9E" w:rsidRDefault="00F05A9E" w:rsidP="00F05A9E">
      <w:pPr>
        <w:spacing w:line="240" w:lineRule="auto"/>
        <w:rPr>
          <w:rFonts w:ascii="Arial" w:eastAsia="Times New Roman" w:hAnsi="Arial" w:cs="Arial"/>
          <w:color w:val="auto"/>
          <w:sz w:val="27"/>
          <w:szCs w:val="27"/>
          <w:lang w:val="en-IE" w:eastAsia="en-IE"/>
        </w:rPr>
      </w:pPr>
    </w:p>
    <w:sectPr w:rsidR="00F05A9E" w:rsidRPr="00F05A9E" w:rsidSect="00A6728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8C5D" w14:textId="77777777" w:rsidR="00FF7475" w:rsidRDefault="00FF7475" w:rsidP="005A20E2">
      <w:pPr>
        <w:spacing w:after="0"/>
      </w:pPr>
      <w:r>
        <w:separator/>
      </w:r>
    </w:p>
    <w:p w14:paraId="4A6CA8FF" w14:textId="77777777" w:rsidR="00FF7475" w:rsidRDefault="00FF7475"/>
    <w:p w14:paraId="459C16FA" w14:textId="77777777" w:rsidR="00FF7475" w:rsidRDefault="00FF7475" w:rsidP="009B4773"/>
    <w:p w14:paraId="102A5495" w14:textId="77777777" w:rsidR="00FF7475" w:rsidRDefault="00FF7475" w:rsidP="00513832"/>
  </w:endnote>
  <w:endnote w:type="continuationSeparator" w:id="0">
    <w:p w14:paraId="47F0C1ED" w14:textId="77777777" w:rsidR="00FF7475" w:rsidRDefault="00FF7475" w:rsidP="005A20E2">
      <w:pPr>
        <w:spacing w:after="0"/>
      </w:pPr>
      <w:r>
        <w:continuationSeparator/>
      </w:r>
    </w:p>
    <w:p w14:paraId="7A4C8CEB" w14:textId="77777777" w:rsidR="00FF7475" w:rsidRDefault="00FF7475"/>
    <w:p w14:paraId="65C6FBD2" w14:textId="77777777" w:rsidR="00FF7475" w:rsidRDefault="00FF7475" w:rsidP="009B4773"/>
    <w:p w14:paraId="1DB78939" w14:textId="77777777" w:rsidR="00FF7475" w:rsidRDefault="00FF7475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0569" w14:textId="77777777" w:rsidR="009D404F" w:rsidRPr="009D404F" w:rsidRDefault="009D404F">
    <w:pPr>
      <w:pStyle w:val="Footer"/>
      <w:jc w:val="center"/>
      <w:rPr>
        <w:caps/>
        <w:noProof/>
        <w:color w:val="auto"/>
      </w:rPr>
    </w:pPr>
    <w:r w:rsidRPr="009D404F">
      <w:rPr>
        <w:caps/>
        <w:color w:val="auto"/>
      </w:rPr>
      <w:fldChar w:fldCharType="begin"/>
    </w:r>
    <w:r w:rsidRPr="009D404F">
      <w:rPr>
        <w:caps/>
        <w:color w:val="auto"/>
      </w:rPr>
      <w:instrText xml:space="preserve"> PAGE   \* MERGEFORMAT </w:instrText>
    </w:r>
    <w:r w:rsidRPr="009D404F">
      <w:rPr>
        <w:caps/>
        <w:color w:val="auto"/>
      </w:rPr>
      <w:fldChar w:fldCharType="separate"/>
    </w:r>
    <w:r w:rsidRPr="009D404F">
      <w:rPr>
        <w:caps/>
        <w:noProof/>
        <w:color w:val="auto"/>
      </w:rPr>
      <w:t>2</w:t>
    </w:r>
    <w:r w:rsidRPr="009D404F">
      <w:rPr>
        <w:caps/>
        <w:noProof/>
        <w:color w:val="auto"/>
      </w:rPr>
      <w:fldChar w:fldCharType="end"/>
    </w:r>
  </w:p>
  <w:p w14:paraId="7A9F37DA" w14:textId="77777777" w:rsidR="00B57756" w:rsidRPr="00F8411A" w:rsidRDefault="00B57756" w:rsidP="00F8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053B" w14:textId="77777777" w:rsidR="009D404F" w:rsidRPr="009D404F" w:rsidRDefault="009D404F">
    <w:pPr>
      <w:pStyle w:val="Footer"/>
      <w:jc w:val="center"/>
      <w:rPr>
        <w:caps/>
        <w:noProof/>
        <w:color w:val="auto"/>
      </w:rPr>
    </w:pPr>
    <w:r w:rsidRPr="009D404F">
      <w:rPr>
        <w:caps/>
        <w:color w:val="auto"/>
      </w:rPr>
      <w:fldChar w:fldCharType="begin"/>
    </w:r>
    <w:r w:rsidRPr="009D404F">
      <w:rPr>
        <w:caps/>
        <w:color w:val="auto"/>
      </w:rPr>
      <w:instrText xml:space="preserve"> PAGE   \* MERGEFORMAT </w:instrText>
    </w:r>
    <w:r w:rsidRPr="009D404F">
      <w:rPr>
        <w:caps/>
        <w:color w:val="auto"/>
      </w:rPr>
      <w:fldChar w:fldCharType="separate"/>
    </w:r>
    <w:r w:rsidRPr="009D404F">
      <w:rPr>
        <w:caps/>
        <w:noProof/>
        <w:color w:val="auto"/>
      </w:rPr>
      <w:t>2</w:t>
    </w:r>
    <w:r w:rsidRPr="009D404F">
      <w:rPr>
        <w:caps/>
        <w:noProof/>
        <w:color w:val="auto"/>
      </w:rPr>
      <w:fldChar w:fldCharType="end"/>
    </w:r>
  </w:p>
  <w:p w14:paraId="0DE1485B" w14:textId="77777777" w:rsidR="005854DB" w:rsidRPr="00F8411A" w:rsidRDefault="005854DB" w:rsidP="0058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6A28" w14:textId="77777777" w:rsidR="00FF7475" w:rsidRDefault="00FF7475" w:rsidP="005A20E2">
      <w:pPr>
        <w:spacing w:after="0"/>
      </w:pPr>
      <w:r>
        <w:separator/>
      </w:r>
    </w:p>
    <w:p w14:paraId="23078515" w14:textId="77777777" w:rsidR="00FF7475" w:rsidRDefault="00FF7475"/>
    <w:p w14:paraId="7289368A" w14:textId="77777777" w:rsidR="00FF7475" w:rsidRDefault="00FF7475" w:rsidP="009B4773"/>
    <w:p w14:paraId="14FE4A04" w14:textId="77777777" w:rsidR="00FF7475" w:rsidRDefault="00FF7475" w:rsidP="00513832"/>
  </w:footnote>
  <w:footnote w:type="continuationSeparator" w:id="0">
    <w:p w14:paraId="577D27C9" w14:textId="77777777" w:rsidR="00FF7475" w:rsidRDefault="00FF7475" w:rsidP="005A20E2">
      <w:pPr>
        <w:spacing w:after="0"/>
      </w:pPr>
      <w:r>
        <w:continuationSeparator/>
      </w:r>
    </w:p>
    <w:p w14:paraId="776C3324" w14:textId="77777777" w:rsidR="00FF7475" w:rsidRDefault="00FF7475"/>
    <w:p w14:paraId="0CF2E637" w14:textId="77777777" w:rsidR="00FF7475" w:rsidRDefault="00FF7475" w:rsidP="009B4773"/>
    <w:p w14:paraId="5D768274" w14:textId="77777777" w:rsidR="00FF7475" w:rsidRDefault="00FF7475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75F6" w14:textId="75C7C57B" w:rsidR="005854DB" w:rsidRPr="005854DB" w:rsidRDefault="00000000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DA8DE7947B61402DBD398B7BB40A44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002243">
          <w:rPr>
            <w:rStyle w:val="SubtleEmphasis"/>
          </w:rPr>
          <w:t>COMP7013 OOP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01C45F8D05634087A2BDE2D56F79A92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701417">
          <w:t>Final Project 40%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D588660" wp14:editId="482801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4597D4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886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" fillcolor="#f0cda1" stroked="f">
              <v:fill opacity="32896f"/>
              <v:textbox inset="20mm,8mm">
                <w:txbxContent>
                  <w:p w14:paraId="724597D4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4795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41DC7831" wp14:editId="41FBC1C6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3" name="Picture 3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5E57"/>
    <w:multiLevelType w:val="hybridMultilevel"/>
    <w:tmpl w:val="356257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22E65"/>
    <w:multiLevelType w:val="hybridMultilevel"/>
    <w:tmpl w:val="4844DFF4"/>
    <w:lvl w:ilvl="0" w:tplc="D400A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1125">
    <w:abstractNumId w:val="3"/>
  </w:num>
  <w:num w:numId="2" w16cid:durableId="219823799">
    <w:abstractNumId w:val="4"/>
  </w:num>
  <w:num w:numId="3" w16cid:durableId="1336541735">
    <w:abstractNumId w:val="2"/>
  </w:num>
  <w:num w:numId="4" w16cid:durableId="1039432878">
    <w:abstractNumId w:val="6"/>
  </w:num>
  <w:num w:numId="5" w16cid:durableId="1350837366">
    <w:abstractNumId w:val="1"/>
  </w:num>
  <w:num w:numId="6" w16cid:durableId="534541347">
    <w:abstractNumId w:val="7"/>
  </w:num>
  <w:num w:numId="7" w16cid:durableId="1490361082">
    <w:abstractNumId w:val="0"/>
  </w:num>
  <w:num w:numId="8" w16cid:durableId="496651960">
    <w:abstractNumId w:val="8"/>
  </w:num>
  <w:num w:numId="9" w16cid:durableId="31661159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43"/>
    <w:rsid w:val="0000092E"/>
    <w:rsid w:val="00002243"/>
    <w:rsid w:val="00012A83"/>
    <w:rsid w:val="00017C3C"/>
    <w:rsid w:val="00021F2E"/>
    <w:rsid w:val="0002377A"/>
    <w:rsid w:val="00026EAE"/>
    <w:rsid w:val="0003123C"/>
    <w:rsid w:val="00032A10"/>
    <w:rsid w:val="00043FFE"/>
    <w:rsid w:val="00044074"/>
    <w:rsid w:val="0004430C"/>
    <w:rsid w:val="00066A03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44D18"/>
    <w:rsid w:val="00160392"/>
    <w:rsid w:val="001923B1"/>
    <w:rsid w:val="001A5429"/>
    <w:rsid w:val="001A6B9B"/>
    <w:rsid w:val="001B58C2"/>
    <w:rsid w:val="001D1C22"/>
    <w:rsid w:val="001E11F1"/>
    <w:rsid w:val="001E1E58"/>
    <w:rsid w:val="001F5557"/>
    <w:rsid w:val="0020510A"/>
    <w:rsid w:val="00206719"/>
    <w:rsid w:val="00240312"/>
    <w:rsid w:val="00247B17"/>
    <w:rsid w:val="00252E4A"/>
    <w:rsid w:val="002642A8"/>
    <w:rsid w:val="00282326"/>
    <w:rsid w:val="002955AB"/>
    <w:rsid w:val="002A137B"/>
    <w:rsid w:val="0031130D"/>
    <w:rsid w:val="00314A6F"/>
    <w:rsid w:val="003203C3"/>
    <w:rsid w:val="00334394"/>
    <w:rsid w:val="00347AF5"/>
    <w:rsid w:val="00360F98"/>
    <w:rsid w:val="00362478"/>
    <w:rsid w:val="00374421"/>
    <w:rsid w:val="003A1203"/>
    <w:rsid w:val="003A675F"/>
    <w:rsid w:val="003B5758"/>
    <w:rsid w:val="003D59A7"/>
    <w:rsid w:val="003D733B"/>
    <w:rsid w:val="003E5FFF"/>
    <w:rsid w:val="003E78A7"/>
    <w:rsid w:val="003F0714"/>
    <w:rsid w:val="003F13B0"/>
    <w:rsid w:val="003F5F4A"/>
    <w:rsid w:val="00403423"/>
    <w:rsid w:val="004262DD"/>
    <w:rsid w:val="0042646F"/>
    <w:rsid w:val="00435096"/>
    <w:rsid w:val="00440A9A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3707E"/>
    <w:rsid w:val="00577B45"/>
    <w:rsid w:val="00581261"/>
    <w:rsid w:val="005854DB"/>
    <w:rsid w:val="00586FBA"/>
    <w:rsid w:val="005919AF"/>
    <w:rsid w:val="005A20E2"/>
    <w:rsid w:val="005B6A1A"/>
    <w:rsid w:val="005C70F5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E1BC3"/>
    <w:rsid w:val="006E3FC8"/>
    <w:rsid w:val="006F38DB"/>
    <w:rsid w:val="00701417"/>
    <w:rsid w:val="007157EF"/>
    <w:rsid w:val="00730B72"/>
    <w:rsid w:val="0073670F"/>
    <w:rsid w:val="00740FCE"/>
    <w:rsid w:val="00753E67"/>
    <w:rsid w:val="00780612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4D01"/>
    <w:rsid w:val="00817F8C"/>
    <w:rsid w:val="0083428B"/>
    <w:rsid w:val="00843B4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13ACE"/>
    <w:rsid w:val="0092125E"/>
    <w:rsid w:val="00921F59"/>
    <w:rsid w:val="0092303B"/>
    <w:rsid w:val="00924319"/>
    <w:rsid w:val="009355C2"/>
    <w:rsid w:val="00952A7A"/>
    <w:rsid w:val="00974BF8"/>
    <w:rsid w:val="009A3B33"/>
    <w:rsid w:val="009A4351"/>
    <w:rsid w:val="009A45A0"/>
    <w:rsid w:val="009B35B5"/>
    <w:rsid w:val="009B4773"/>
    <w:rsid w:val="009D2556"/>
    <w:rsid w:val="009D404F"/>
    <w:rsid w:val="00A0551A"/>
    <w:rsid w:val="00A14E45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1D29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C425D"/>
    <w:rsid w:val="00BD0C60"/>
    <w:rsid w:val="00BD7E50"/>
    <w:rsid w:val="00BE0F63"/>
    <w:rsid w:val="00BE4689"/>
    <w:rsid w:val="00C14439"/>
    <w:rsid w:val="00C17BCF"/>
    <w:rsid w:val="00C3246A"/>
    <w:rsid w:val="00C65564"/>
    <w:rsid w:val="00C670DF"/>
    <w:rsid w:val="00C74BB8"/>
    <w:rsid w:val="00CA61D8"/>
    <w:rsid w:val="00CB14D5"/>
    <w:rsid w:val="00CD1D98"/>
    <w:rsid w:val="00CF1267"/>
    <w:rsid w:val="00D13200"/>
    <w:rsid w:val="00D14BA7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2CA2"/>
    <w:rsid w:val="00E75006"/>
    <w:rsid w:val="00E84350"/>
    <w:rsid w:val="00E85863"/>
    <w:rsid w:val="00E91AE4"/>
    <w:rsid w:val="00EA431D"/>
    <w:rsid w:val="00EC4BCD"/>
    <w:rsid w:val="00F05A9E"/>
    <w:rsid w:val="00F217D3"/>
    <w:rsid w:val="00F27A95"/>
    <w:rsid w:val="00F33F5E"/>
    <w:rsid w:val="00F60840"/>
    <w:rsid w:val="00F75B86"/>
    <w:rsid w:val="00F77933"/>
    <w:rsid w:val="00F8411A"/>
    <w:rsid w:val="00FC1405"/>
    <w:rsid w:val="00FF0913"/>
    <w:rsid w:val="00FF7475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38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4B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6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character" w:customStyle="1" w:styleId="textlayer--absolute">
    <w:name w:val="textlayer--absolute"/>
    <w:basedOn w:val="DefaultParagraphFont"/>
    <w:rsid w:val="00586FBA"/>
  </w:style>
  <w:style w:type="character" w:styleId="UnresolvedMention">
    <w:name w:val="Unresolved Mention"/>
    <w:basedOn w:val="DefaultParagraphFont"/>
    <w:uiPriority w:val="99"/>
    <w:semiHidden/>
    <w:unhideWhenUsed/>
    <w:rsid w:val="00023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77A"/>
    <w:rPr>
      <w:color w:val="000000" w:themeColor="followedHyperlink"/>
      <w:u w:val="single"/>
    </w:rPr>
  </w:style>
  <w:style w:type="table" w:styleId="PlainTable1">
    <w:name w:val="Plain Table 1"/>
    <w:basedOn w:val="TableNormal"/>
    <w:uiPriority w:val="41"/>
    <w:rsid w:val="00F05A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9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1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0125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4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3872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72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xerial/sqlite-jdbc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OShea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4702828CFC44E588D4FE6890F2B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230FC-012A-49BD-BD3A-672181849D40}"/>
      </w:docPartPr>
      <w:docPartBody>
        <w:p w:rsidR="00941B65" w:rsidRDefault="0038177A">
          <w:pPr>
            <w:pStyle w:val="9B4702828CFC44E588D4FE6890F2B7D3"/>
          </w:pPr>
          <w:r w:rsidRPr="005854DB">
            <w:t>HOME-BASED AGENCY</w:t>
          </w:r>
        </w:p>
      </w:docPartBody>
    </w:docPart>
    <w:docPart>
      <w:docPartPr>
        <w:name w:val="2A09388AC95B40C4A1F6094B7414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9EE5-ED25-4E4F-B7AD-F38C550BEB4C}"/>
      </w:docPartPr>
      <w:docPartBody>
        <w:p w:rsidR="00941B65" w:rsidRDefault="0038177A">
          <w:pPr>
            <w:pStyle w:val="2A09388AC95B40C4A1F6094B74142438"/>
          </w:pPr>
          <w:r w:rsidRPr="005854DB">
            <w:t>Startup Checklist</w:t>
          </w:r>
        </w:p>
      </w:docPartBody>
    </w:docPart>
    <w:docPart>
      <w:docPartPr>
        <w:name w:val="DA8DE7947B61402DBD398B7BB40A4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CD05-9879-41A9-8D8D-60E96DBC5787}"/>
      </w:docPartPr>
      <w:docPartBody>
        <w:p w:rsidR="00941B65" w:rsidRDefault="0038177A">
          <w:pPr>
            <w:pStyle w:val="DA8DE7947B61402DBD398B7BB40A4416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01C45F8D05634087A2BDE2D56F79A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7BB9-7A5E-44C8-BA43-915137A58D65}"/>
      </w:docPartPr>
      <w:docPartBody>
        <w:p w:rsidR="00941B65" w:rsidRDefault="0038177A">
          <w:pPr>
            <w:pStyle w:val="01C45F8D05634087A2BDE2D56F79A925"/>
          </w:pPr>
          <w:r w:rsidRPr="00685B4E">
            <w:t>Create a business plan: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09"/>
    <w:rsid w:val="0038177A"/>
    <w:rsid w:val="00390275"/>
    <w:rsid w:val="00842A27"/>
    <w:rsid w:val="00912609"/>
    <w:rsid w:val="00941B65"/>
    <w:rsid w:val="00A54AE7"/>
    <w:rsid w:val="00A97F09"/>
    <w:rsid w:val="00B87E2B"/>
    <w:rsid w:val="00E5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702828CFC44E588D4FE6890F2B7D3">
    <w:name w:val="9B4702828CFC44E588D4FE6890F2B7D3"/>
  </w:style>
  <w:style w:type="paragraph" w:customStyle="1" w:styleId="2A09388AC95B40C4A1F6094B74142438">
    <w:name w:val="2A09388AC95B40C4A1F6094B74142438"/>
  </w:style>
  <w:style w:type="paragraph" w:customStyle="1" w:styleId="DA8DE7947B61402DBD398B7BB40A4416">
    <w:name w:val="DA8DE7947B61402DBD398B7BB40A4416"/>
  </w:style>
  <w:style w:type="paragraph" w:customStyle="1" w:styleId="01C45F8D05634087A2BDE2D56F79A925">
    <w:name w:val="01C45F8D05634087A2BDE2D56F79A9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9C39739-3D2A-4915-98FA-49A4C36C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COMP7013 OOP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COMP7013 OOP</dc:title>
  <dc:subject/>
  <dc:creator/>
  <cp:keywords/>
  <dc:description/>
  <cp:lastModifiedBy/>
  <cp:revision>1</cp:revision>
  <dcterms:created xsi:type="dcterms:W3CDTF">2022-01-14T16:16:00Z</dcterms:created>
  <dcterms:modified xsi:type="dcterms:W3CDTF">2023-03-28T07:47:00Z</dcterms:modified>
  <cp:contentStatus>Final Project 40%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